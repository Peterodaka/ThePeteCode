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93561" w14:textId="7B3E08E6" w:rsidR="00AD5CD7" w:rsidRDefault="00D40F55">
      <w:r>
        <w:t>Host</w:t>
      </w:r>
    </w:p>
    <w:p w14:paraId="15E85F03" w14:textId="0E91A885" w:rsidR="00D40F55" w:rsidRDefault="00D40F55"/>
    <w:p w14:paraId="04FAB32A" w14:textId="34B7D28D" w:rsidR="00D40F55" w:rsidRDefault="00D40F55">
      <w:proofErr w:type="spellStart"/>
      <w:r>
        <w:t>Hostgator</w:t>
      </w:r>
      <w:proofErr w:type="spellEnd"/>
    </w:p>
    <w:p w14:paraId="0A2B64D4" w14:textId="0B15346E" w:rsidR="00D40F55" w:rsidRDefault="00D40F55"/>
    <w:p w14:paraId="47892532" w14:textId="39327F3A" w:rsidR="00D40F55" w:rsidRDefault="00D40F55" w:rsidP="00D40F55">
      <w:pPr>
        <w:tabs>
          <w:tab w:val="left" w:pos="2580"/>
        </w:tabs>
      </w:pPr>
      <w:proofErr w:type="gramStart"/>
      <w:r>
        <w:t>Database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</w:t>
      </w:r>
      <w:r>
        <w:tab/>
      </w:r>
    </w:p>
    <w:p w14:paraId="6147A85D" w14:textId="1512DEE4" w:rsidR="00D40F55" w:rsidRDefault="00D40F55" w:rsidP="00D40F55">
      <w:pPr>
        <w:tabs>
          <w:tab w:val="left" w:pos="2580"/>
        </w:tabs>
      </w:pPr>
    </w:p>
    <w:p w14:paraId="0FFD81E9" w14:textId="5ABE433E" w:rsidR="00D40F55" w:rsidRDefault="00D40F55" w:rsidP="00D40F55">
      <w:pPr>
        <w:tabs>
          <w:tab w:val="left" w:pos="2580"/>
        </w:tabs>
      </w:pPr>
      <w:proofErr w:type="spellStart"/>
      <w:r>
        <w:t>Mysql</w:t>
      </w:r>
      <w:proofErr w:type="spellEnd"/>
      <w:r>
        <w:t xml:space="preserve"> </w:t>
      </w:r>
      <w:proofErr w:type="gramStart"/>
      <w:r>
        <w:t>user :</w:t>
      </w:r>
      <w:proofErr w:type="gramEnd"/>
      <w:r>
        <w:t xml:space="preserve"> </w:t>
      </w:r>
      <w:proofErr w:type="spellStart"/>
      <w:r>
        <w:t>petero</w:t>
      </w:r>
      <w:proofErr w:type="spellEnd"/>
    </w:p>
    <w:p w14:paraId="502688D9" w14:textId="164C9F75" w:rsidR="00D40F55" w:rsidRDefault="00D40F55" w:rsidP="00D40F55">
      <w:pPr>
        <w:tabs>
          <w:tab w:val="left" w:pos="2580"/>
        </w:tabs>
      </w:pPr>
      <w:r>
        <w:t>Password: Spaceship1!</w:t>
      </w:r>
    </w:p>
    <w:p w14:paraId="148E019B" w14:textId="26E05055" w:rsidR="00D40F55" w:rsidRDefault="00D40F55" w:rsidP="00D40F55">
      <w:pPr>
        <w:tabs>
          <w:tab w:val="left" w:pos="2580"/>
        </w:tabs>
      </w:pPr>
    </w:p>
    <w:p w14:paraId="06768920" w14:textId="02C2D819" w:rsidR="00D40F55" w:rsidRDefault="00D40F55" w:rsidP="00D40F55">
      <w:pPr>
        <w:tabs>
          <w:tab w:val="left" w:pos="2580"/>
        </w:tabs>
      </w:pPr>
    </w:p>
    <w:p w14:paraId="124A8186" w14:textId="601B3BC6" w:rsidR="00D40F55" w:rsidRDefault="00D40F55" w:rsidP="00D40F55">
      <w:pPr>
        <w:tabs>
          <w:tab w:val="left" w:pos="2580"/>
        </w:tabs>
      </w:pPr>
    </w:p>
    <w:p w14:paraId="0927402E" w14:textId="287E4E57" w:rsidR="00D40F55" w:rsidRDefault="00D40F55" w:rsidP="00D40F55">
      <w:pPr>
        <w:tabs>
          <w:tab w:val="left" w:pos="2580"/>
        </w:tabs>
      </w:pPr>
    </w:p>
    <w:sectPr w:rsidR="00D4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CF"/>
    <w:rsid w:val="002E27CF"/>
    <w:rsid w:val="00AD5CD7"/>
    <w:rsid w:val="00D4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8888F"/>
  <w15:chartTrackingRefBased/>
  <w15:docId w15:val="{4FB0A07D-21D8-C742-B37A-851CE72C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hostGator.docx</Template>
  <TotalTime>18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Odaka, Peter</dc:creator>
  <cp:keywords/>
  <dc:description/>
  <cp:lastModifiedBy>Odaka, Peter</cp:lastModifiedBy>
  <cp:revision>1</cp:revision>
  <dcterms:created xsi:type="dcterms:W3CDTF">2020-07-12T22:07:00Z</dcterms:created>
  <dcterms:modified xsi:type="dcterms:W3CDTF">2020-07-24T23:46:00Z</dcterms:modified>
</cp:coreProperties>
</file>